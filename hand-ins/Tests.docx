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81" w:rsidRPr="00542064" w:rsidRDefault="00F03054" w:rsidP="00DE6093">
      <w:pPr>
        <w:pStyle w:val="Heading1"/>
        <w:rPr>
          <w:lang w:val="en-US"/>
        </w:rPr>
      </w:pPr>
      <w:r w:rsidRPr="00542064">
        <w:rPr>
          <w:lang w:val="en-US"/>
        </w:rPr>
        <w:t>Test strategy</w:t>
      </w:r>
    </w:p>
    <w:p w:rsidR="00F03054" w:rsidRPr="00542064" w:rsidRDefault="00F03054" w:rsidP="00BB04A4">
      <w:pPr>
        <w:rPr>
          <w:lang w:val="en-US"/>
        </w:rPr>
      </w:pPr>
    </w:p>
    <w:p w:rsidR="00DE6093" w:rsidRPr="002631BE" w:rsidRDefault="0076750C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 xml:space="preserve">We have written tests covering the </w:t>
      </w:r>
      <w:r w:rsidR="00DE6093" w:rsidRPr="002631BE">
        <w:rPr>
          <w:sz w:val="24"/>
          <w:szCs w:val="24"/>
          <w:lang w:val="en-US"/>
        </w:rPr>
        <w:t>following parts of our project:</w:t>
      </w:r>
    </w:p>
    <w:p w:rsidR="00DE6093" w:rsidRPr="002631BE" w:rsidRDefault="00DE6093">
      <w:pPr>
        <w:rPr>
          <w:sz w:val="24"/>
          <w:szCs w:val="24"/>
          <w:lang w:val="en-US"/>
        </w:rPr>
      </w:pPr>
    </w:p>
    <w:p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M</w:t>
      </w:r>
      <w:r w:rsidR="0076750C" w:rsidRPr="002631BE">
        <w:rPr>
          <w:sz w:val="24"/>
          <w:szCs w:val="24"/>
          <w:lang w:val="en-US"/>
        </w:rPr>
        <w:t>eta model</w:t>
      </w:r>
      <w:r w:rsidR="00997D94" w:rsidRPr="002631BE">
        <w:rPr>
          <w:sz w:val="24"/>
          <w:szCs w:val="24"/>
          <w:lang w:val="en-US"/>
        </w:rPr>
        <w:t xml:space="preserve">: </w:t>
      </w:r>
      <w:r w:rsidR="002631BE" w:rsidRPr="002631BE">
        <w:rPr>
          <w:sz w:val="24"/>
          <w:szCs w:val="24"/>
          <w:lang w:val="en-US"/>
        </w:rPr>
        <w:t>Tested through d</w:t>
      </w:r>
      <w:r w:rsidR="00997D94" w:rsidRPr="002631BE">
        <w:rPr>
          <w:sz w:val="24"/>
          <w:szCs w:val="24"/>
          <w:lang w:val="en-US"/>
        </w:rPr>
        <w:t xml:space="preserve">ynamic </w:t>
      </w:r>
      <w:r w:rsidR="002631BE" w:rsidRPr="002631BE">
        <w:rPr>
          <w:sz w:val="24"/>
          <w:szCs w:val="24"/>
          <w:lang w:val="en-US"/>
        </w:rPr>
        <w:t xml:space="preserve">model </w:t>
      </w:r>
      <w:r w:rsidR="00997D94" w:rsidRPr="002631BE">
        <w:rPr>
          <w:sz w:val="24"/>
          <w:szCs w:val="24"/>
          <w:lang w:val="en-US"/>
        </w:rPr>
        <w:t>instances</w:t>
      </w:r>
      <w:r w:rsidR="002631BE" w:rsidRPr="002631BE">
        <w:rPr>
          <w:sz w:val="24"/>
          <w:szCs w:val="24"/>
          <w:lang w:val="en-US"/>
        </w:rPr>
        <w:t>.</w:t>
      </w:r>
    </w:p>
    <w:p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P</w:t>
      </w:r>
      <w:r w:rsidR="0076750C" w:rsidRPr="002631BE">
        <w:rPr>
          <w:sz w:val="24"/>
          <w:szCs w:val="24"/>
          <w:lang w:val="en-US"/>
        </w:rPr>
        <w:t>arser</w:t>
      </w:r>
      <w:r w:rsidR="002631BE" w:rsidRPr="002631BE">
        <w:rPr>
          <w:sz w:val="24"/>
          <w:szCs w:val="24"/>
          <w:lang w:val="en-US"/>
        </w:rPr>
        <w:t>: Testing grammar syntax.</w:t>
      </w:r>
    </w:p>
    <w:p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Constraints</w:t>
      </w:r>
      <w:r w:rsidR="002631BE" w:rsidRPr="002631BE">
        <w:rPr>
          <w:sz w:val="24"/>
          <w:szCs w:val="24"/>
          <w:lang w:val="en-US"/>
        </w:rPr>
        <w:t>: Testing syntax that satisfies/violates the constraint in question.</w:t>
      </w:r>
    </w:p>
    <w:p w:rsidR="00DE6093" w:rsidRPr="002631BE" w:rsidRDefault="00DE6093" w:rsidP="00DE60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Code generators</w:t>
      </w:r>
      <w:r w:rsidR="002631BE" w:rsidRPr="002631BE">
        <w:rPr>
          <w:sz w:val="24"/>
          <w:szCs w:val="24"/>
          <w:lang w:val="en-US"/>
        </w:rPr>
        <w:t>: Testing that different elements returns expected generated code.</w:t>
      </w:r>
    </w:p>
    <w:p w:rsidR="00DE6093" w:rsidRPr="002631BE" w:rsidRDefault="00DE6093" w:rsidP="00DE6093">
      <w:pPr>
        <w:rPr>
          <w:sz w:val="24"/>
          <w:szCs w:val="24"/>
          <w:lang w:val="en-US"/>
        </w:rPr>
      </w:pPr>
    </w:p>
    <w:p w:rsidR="00DE6093" w:rsidRPr="002631BE" w:rsidRDefault="00DE6093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 xml:space="preserve">We have written unit-tests for each part, which are all based on a known </w:t>
      </w:r>
      <w:r w:rsidR="00DD0780" w:rsidRPr="002631BE">
        <w:rPr>
          <w:sz w:val="24"/>
          <w:szCs w:val="24"/>
          <w:lang w:val="en-US"/>
        </w:rPr>
        <w:t xml:space="preserve">initial state / </w:t>
      </w:r>
      <w:r w:rsidRPr="002631BE">
        <w:rPr>
          <w:sz w:val="24"/>
          <w:szCs w:val="24"/>
          <w:lang w:val="en-US"/>
        </w:rPr>
        <w:t>input</w:t>
      </w:r>
      <w:r w:rsidR="00DD0780" w:rsidRPr="002631BE">
        <w:rPr>
          <w:sz w:val="24"/>
          <w:szCs w:val="24"/>
          <w:lang w:val="en-US"/>
        </w:rPr>
        <w:t xml:space="preserve"> (i.e. a </w:t>
      </w:r>
      <w:r w:rsidRPr="002631BE">
        <w:rPr>
          <w:sz w:val="24"/>
          <w:szCs w:val="24"/>
          <w:lang w:val="en-US"/>
        </w:rPr>
        <w:t>test bench with a fixed input)</w:t>
      </w:r>
      <w:r w:rsidR="00DD0780" w:rsidRPr="002631BE">
        <w:rPr>
          <w:sz w:val="24"/>
          <w:szCs w:val="24"/>
          <w:lang w:val="en-US"/>
        </w:rPr>
        <w:t>,</w:t>
      </w:r>
      <w:r w:rsidRPr="002631BE">
        <w:rPr>
          <w:sz w:val="24"/>
          <w:szCs w:val="24"/>
          <w:lang w:val="en-US"/>
        </w:rPr>
        <w:t xml:space="preserve"> and a confirmation that the tested element returns the expected output.</w:t>
      </w:r>
    </w:p>
    <w:p w:rsidR="00DE6093" w:rsidRPr="002631BE" w:rsidRDefault="00DE6093">
      <w:pPr>
        <w:rPr>
          <w:sz w:val="24"/>
          <w:szCs w:val="24"/>
          <w:lang w:val="en-US"/>
        </w:rPr>
      </w:pPr>
    </w:p>
    <w:p w:rsidR="006E3352" w:rsidRPr="002631BE" w:rsidRDefault="00DD0780" w:rsidP="00DD0780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 xml:space="preserve">We have written unit tests which validates valid input, </w:t>
      </w:r>
      <w:r w:rsidR="00542064">
        <w:rPr>
          <w:sz w:val="24"/>
          <w:szCs w:val="24"/>
          <w:lang w:val="en-US"/>
        </w:rPr>
        <w:t>or</w:t>
      </w:r>
      <w:r w:rsidRPr="002631BE">
        <w:rPr>
          <w:sz w:val="24"/>
          <w:szCs w:val="24"/>
          <w:lang w:val="en-US"/>
        </w:rPr>
        <w:t xml:space="preserve"> (correctly) invalidates invalid input. Thus, we have both positive and negative test cases.</w:t>
      </w:r>
    </w:p>
    <w:p w:rsidR="00997D94" w:rsidRPr="002631BE" w:rsidRDefault="00997D94" w:rsidP="00DD0780">
      <w:pPr>
        <w:rPr>
          <w:sz w:val="24"/>
          <w:szCs w:val="24"/>
          <w:lang w:val="en-US"/>
        </w:rPr>
      </w:pPr>
    </w:p>
    <w:p w:rsidR="00DD0780" w:rsidRDefault="00997D94" w:rsidP="00DD0780">
      <w:p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We have focused on making each unit test as small as possible, in order to give a detailed overview of the test results. This gives a clear indication for any possible test errors.</w:t>
      </w:r>
    </w:p>
    <w:p w:rsidR="002631BE" w:rsidRDefault="002631BE" w:rsidP="00DD0780">
      <w:pPr>
        <w:rPr>
          <w:sz w:val="24"/>
          <w:szCs w:val="24"/>
          <w:lang w:val="en-US"/>
        </w:rPr>
      </w:pPr>
    </w:p>
    <w:p w:rsidR="002631BE" w:rsidRDefault="002631BE" w:rsidP="00DD07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aware that unit tests cannot stand alone as a full test of the developed feature. </w:t>
      </w:r>
      <w:r w:rsidR="00FE2798">
        <w:rPr>
          <w:sz w:val="24"/>
          <w:szCs w:val="24"/>
          <w:lang w:val="en-US"/>
        </w:rPr>
        <w:t>An easy way extend the system tests would be to perform a compilation of the generated code (if the generated code needs to be compiled), subsequently performing an exploratory test of the final application which the user sees.</w:t>
      </w:r>
    </w:p>
    <w:p w:rsidR="00050B58" w:rsidRDefault="00050B58" w:rsidP="00DD0780">
      <w:pPr>
        <w:rPr>
          <w:sz w:val="24"/>
          <w:szCs w:val="24"/>
          <w:lang w:val="en-US"/>
        </w:rPr>
      </w:pPr>
      <w:bookmarkStart w:id="0" w:name="_GoBack"/>
      <w:bookmarkEnd w:id="0"/>
    </w:p>
    <w:p w:rsidR="00050B58" w:rsidRPr="002631BE" w:rsidRDefault="00050B58" w:rsidP="00DD07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2631BE" w:rsidRDefault="002631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03054" w:rsidRPr="00DE6093" w:rsidRDefault="00F03054" w:rsidP="00BB04A4">
      <w:pPr>
        <w:pStyle w:val="Heading1"/>
        <w:rPr>
          <w:lang w:val="en-US"/>
        </w:rPr>
      </w:pPr>
      <w:r w:rsidRPr="00DE6093">
        <w:rPr>
          <w:lang w:val="en-US"/>
        </w:rPr>
        <w:lastRenderedPageBreak/>
        <w:t>Metamodel</w:t>
      </w:r>
      <w:r w:rsidR="00BB04A4" w:rsidRPr="00DE6093">
        <w:rPr>
          <w:lang w:val="en-US"/>
        </w:rPr>
        <w:t xml:space="preserve"> test case examples</w:t>
      </w:r>
    </w:p>
    <w:p w:rsidR="00F03054" w:rsidRPr="00DE6093" w:rsidRDefault="00F03054">
      <w:pPr>
        <w:rPr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TestConstraints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constraint(Configurator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!parameters.empty &amp;&amp; !name.empty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constraint(Parameter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!name.empty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constraint(ParameterGroup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!parameters.empty &amp;&amp; !name.empty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constraint(Bounded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lBound = (lowerBound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dk.itu.smdp2015.church.model.configurator.Integer)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uBound = (upperBound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dk.itu.smdp2015.church.model.configurator.Integer)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lBound.value &lt; uBound.value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....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// Fallback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dispatch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 constraint(EObject </w:t>
      </w:r>
      <w:r w:rsidRPr="00BB04A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it</w:t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) {</w:t>
      </w:r>
    </w:p>
    <w:p w:rsidR="00BB04A4" w:rsidRPr="0054206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</w:r>
      <w:r w:rsidRPr="00542064">
        <w:rPr>
          <w:rFonts w:ascii="Consolas" w:eastAsiaTheme="minorEastAsia" w:hAnsi="Consolas" w:cs="Consolas"/>
          <w:b/>
          <w:bCs/>
          <w:color w:val="7F0055"/>
          <w:sz w:val="18"/>
          <w:szCs w:val="18"/>
          <w:lang w:val="en-US"/>
        </w:rPr>
        <w:t>true</w:t>
      </w:r>
    </w:p>
    <w:p w:rsidR="00BB04A4" w:rsidRPr="0054206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8"/>
          <w:szCs w:val="18"/>
          <w:lang w:val="en-US"/>
        </w:rPr>
      </w:pPr>
      <w:r w:rsidRPr="0054206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ab/>
        <w:t>}</w:t>
      </w:r>
    </w:p>
    <w:p w:rsidR="00BB04A4" w:rsidRPr="0054206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18"/>
          <w:szCs w:val="18"/>
          <w:lang w:val="en-US"/>
        </w:rPr>
      </w:pPr>
    </w:p>
    <w:p w:rsidR="00F03054" w:rsidRPr="00542064" w:rsidRDefault="00BB04A4" w:rsidP="00BB04A4">
      <w:pPr>
        <w:rPr>
          <w:sz w:val="18"/>
          <w:szCs w:val="18"/>
          <w:lang w:val="en-US"/>
        </w:rPr>
      </w:pPr>
      <w:r w:rsidRPr="00542064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}</w:t>
      </w:r>
    </w:p>
    <w:p w:rsidR="00BB04A4" w:rsidRPr="00542064" w:rsidRDefault="00BB04A4">
      <w:pPr>
        <w:rPr>
          <w:lang w:val="en-US"/>
        </w:rPr>
      </w:pPr>
    </w:p>
    <w:p w:rsidR="00F03054" w:rsidRPr="00BB04A4" w:rsidRDefault="00F03054" w:rsidP="00BB04A4">
      <w:pPr>
        <w:pStyle w:val="Heading1"/>
        <w:rPr>
          <w:lang w:val="en-US"/>
        </w:rPr>
      </w:pPr>
      <w:r w:rsidRPr="00BB04A4">
        <w:rPr>
          <w:lang w:val="en-US"/>
        </w:rPr>
        <w:t>Grammar</w:t>
      </w:r>
      <w:r w:rsidR="00BB04A4" w:rsidRPr="00BB04A4">
        <w:rPr>
          <w:lang w:val="en-US"/>
        </w:rPr>
        <w:t xml:space="preserve"> test case examples</w:t>
      </w:r>
    </w:p>
    <w:p w:rsidR="00F03054" w:rsidRPr="00BB04A4" w:rsidRDefault="00F03054">
      <w:pPr>
        <w:rPr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dk.itu.smdp2015.church.configurator.syntax.tests</w:t>
      </w:r>
    </w:p>
    <w:p w:rsid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>// Imports removed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@RunWith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(XtextRunner)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@InjectWith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(ConfiguratorInjectorProvider)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ConfiguratorGrammarTest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@Inject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extension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ParseHelper&lt;Configurator&gt;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@Inject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extension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ValidationTestHelper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@Before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before()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ConfiguratorPackage.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eINSTANCE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.eClass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testInvalidModelNoParameters()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Empty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CONFIGURATOR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Diagnostic.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SYNTAX_DIAGNOSTIC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"mismatched input"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lastRenderedPageBreak/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testValidBoundedRange()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Bicycle "Bicycle configuration" { parameter wheel_size values [16;24]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"Bicycle configuration"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model.description)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 = model.parameters.get(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0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Parameter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"wheel_size"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param.name)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valueRange = param.valueRange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Bounded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16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(valueRange.lowerBound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IntegerImpl).value)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24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(valueRange.upperBound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IntegerImpl).value)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assertNoErrors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testInvalidBoundedRangeReverse()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Bicycle { parameter wheel_size values [24;16]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BOUNDED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ConfiguratorValidator.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INVALID_BOUND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"Lower bound should be less than upper bound"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testInvalidBoundedRangeWrongTypes()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Bicycle { parameter wheel_size values [b;16]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BOUNDED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ConfiguratorValidator.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WRONG_TYPE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"expected the same type"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testValidEnum()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Car { parameter Variant values ("Standard", "Sport", "Luxury")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assertNull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(model.description)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 = model.parameters.get(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0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Parameter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"Variant"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param.name)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assertFalse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(param.optional)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enumerated = param.valueRange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Enumerated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3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enumerated.values.</w:t>
      </w:r>
      <w:r w:rsidRPr="00BB04A4">
        <w:rPr>
          <w:rFonts w:ascii="Consolas" w:eastAsiaTheme="minorEastAsia" w:hAnsi="Consolas" w:cs="Consolas"/>
          <w:i/>
          <w:iCs/>
          <w:color w:val="AB3000"/>
          <w:sz w:val="20"/>
          <w:szCs w:val="20"/>
          <w:lang w:val="en-US"/>
        </w:rPr>
        <w:t>length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"Standard"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(enumerated.values.get(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0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StringImpl).value)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"Sport"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(enumerated.values.get(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1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StringImpl).value)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"Luxury"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(enumerated.values.get(</w:t>
      </w:r>
      <w:r w:rsidRPr="00BB04A4">
        <w:rPr>
          <w:rFonts w:ascii="Consolas" w:eastAsiaTheme="minorEastAsia" w:hAnsi="Consolas" w:cs="Consolas"/>
          <w:color w:val="7D7D7D"/>
          <w:sz w:val="20"/>
          <w:szCs w:val="20"/>
          <w:lang w:val="en-US"/>
        </w:rPr>
        <w:t>2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)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as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StringImpl).value)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assertNoErrors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646464"/>
          <w:sz w:val="20"/>
          <w:szCs w:val="20"/>
          <w:lang w:val="en-US"/>
        </w:rPr>
        <w:t>@Test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</w:t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testInvalidEnumWrongElement() {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 model =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highlight w:val="lightGray"/>
          <w:lang w:val="en-US"/>
        </w:rPr>
        <w:t>configurator Car { parameter Variant values ("Standard", "Sport", Luxury) }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'''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parse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model.</w:t>
      </w:r>
      <w:r w:rsidRPr="00BB04A4">
        <w:rPr>
          <w:rFonts w:ascii="Consolas" w:eastAsiaTheme="minorEastAsia" w:hAnsi="Consolas" w:cs="Consolas"/>
          <w:color w:val="AB3000"/>
          <w:sz w:val="20"/>
          <w:szCs w:val="20"/>
          <w:lang w:val="en-US"/>
        </w:rPr>
        <w:t>assertError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(ConfiguratorPackage.Literals.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ENUMERATED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, ConfiguratorValidator.</w:t>
      </w:r>
      <w:r w:rsidRPr="00BB04A4">
        <w:rPr>
          <w:rFonts w:ascii="Consolas" w:eastAsiaTheme="minorEastAsia" w:hAnsi="Consolas" w:cs="Consolas"/>
          <w:i/>
          <w:iCs/>
          <w:color w:val="0000C0"/>
          <w:sz w:val="20"/>
          <w:szCs w:val="20"/>
          <w:lang w:val="en-US"/>
        </w:rPr>
        <w:t>INVALID_ENUMERATION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 xml:space="preserve">, </w:t>
      </w:r>
      <w:r w:rsidRPr="00BB04A4">
        <w:rPr>
          <w:rFonts w:ascii="Consolas" w:eastAsiaTheme="minorEastAsia" w:hAnsi="Consolas" w:cs="Consolas"/>
          <w:color w:val="2A00FF"/>
          <w:sz w:val="20"/>
          <w:szCs w:val="20"/>
          <w:lang w:val="en-US"/>
        </w:rPr>
        <w:t>"Enumerated item should be a constant"</w:t>
      </w: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)</w:t>
      </w:r>
    </w:p>
    <w:p w:rsidR="00BB04A4" w:rsidRP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 w:rsidRPr="00BB04A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ab/>
        <w:t>}</w:t>
      </w:r>
    </w:p>
    <w:p w:rsidR="00BB04A4" w:rsidRDefault="00BB04A4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76750C" w:rsidRDefault="0076750C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ab/>
        <w:t>// .....</w:t>
      </w:r>
    </w:p>
    <w:p w:rsidR="0076750C" w:rsidRPr="00BB04A4" w:rsidRDefault="0076750C" w:rsidP="00BB04A4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/>
        </w:rPr>
      </w:pPr>
    </w:p>
    <w:p w:rsidR="00BB04A4" w:rsidRPr="00BB04A4" w:rsidRDefault="00BB04A4" w:rsidP="00BB04A4">
      <w:pPr>
        <w:rPr>
          <w:lang w:val="en-US"/>
        </w:rPr>
      </w:pPr>
      <w:r w:rsidRPr="00542064">
        <w:rPr>
          <w:rFonts w:ascii="Consolas" w:eastAsiaTheme="minorEastAsia" w:hAnsi="Consolas" w:cs="Consolas"/>
          <w:color w:val="000000"/>
          <w:sz w:val="20"/>
          <w:szCs w:val="20"/>
          <w:lang w:val="en-US"/>
        </w:rPr>
        <w:t>}</w:t>
      </w:r>
    </w:p>
    <w:p w:rsidR="00BB04A4" w:rsidRPr="00BB04A4" w:rsidRDefault="00BB04A4">
      <w:pPr>
        <w:rPr>
          <w:lang w:val="en-US"/>
        </w:rPr>
      </w:pPr>
      <w:r w:rsidRPr="00BB04A4">
        <w:rPr>
          <w:lang w:val="en-US"/>
        </w:rPr>
        <w:br w:type="page"/>
      </w:r>
    </w:p>
    <w:p w:rsidR="00F03054" w:rsidRDefault="00BB04A4" w:rsidP="00BB04A4">
      <w:pPr>
        <w:pStyle w:val="Heading1"/>
        <w:rPr>
          <w:lang w:val="en-US"/>
        </w:rPr>
      </w:pPr>
      <w:r w:rsidRPr="00BB04A4">
        <w:rPr>
          <w:lang w:val="en-US"/>
        </w:rPr>
        <w:lastRenderedPageBreak/>
        <w:t>Code generators test case examples</w:t>
      </w:r>
    </w:p>
    <w:p w:rsidR="0076750C" w:rsidRDefault="0076750C" w:rsidP="0076750C">
      <w:pPr>
        <w:rPr>
          <w:lang w:val="en-US"/>
        </w:rPr>
      </w:pPr>
    </w:p>
    <w:p w:rsidR="0076750C" w:rsidRPr="0076750C" w:rsidRDefault="0076750C" w:rsidP="0076750C">
      <w:pPr>
        <w:rPr>
          <w:lang w:val="en-US"/>
        </w:rPr>
      </w:pPr>
      <w:r>
        <w:rPr>
          <w:lang w:val="en-US"/>
        </w:rPr>
        <w:t>[TODO]</w:t>
      </w:r>
    </w:p>
    <w:sectPr w:rsidR="0076750C" w:rsidRPr="0076750C" w:rsidSect="00C43C81">
      <w:headerReference w:type="default" r:id="rId9"/>
      <w:footerReference w:type="default" r:id="rId10"/>
      <w:pgSz w:w="11900" w:h="16840"/>
      <w:pgMar w:top="1440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5A" w:rsidRDefault="00C5345A" w:rsidP="00C43C81">
      <w:r>
        <w:separator/>
      </w:r>
    </w:p>
  </w:endnote>
  <w:endnote w:type="continuationSeparator" w:id="0">
    <w:p w:rsidR="00C5345A" w:rsidRDefault="00C5345A" w:rsidP="00C43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C81" w:rsidRDefault="00F03054" w:rsidP="00C43C8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56"/>
      </w:tabs>
    </w:pPr>
    <w:r>
      <w:t>Group 5 (A. Church)</w:t>
    </w:r>
    <w:r w:rsidR="00C43C81">
      <w:tab/>
    </w:r>
    <w:r>
      <w:t>May 9</w:t>
    </w:r>
    <w:r w:rsidR="00C43C81">
      <w:t>, 2015</w:t>
    </w:r>
    <w:r w:rsidR="00E26A19">
      <w:t xml:space="preserve">, Page </w:t>
    </w:r>
    <w:r w:rsidR="00E26A19">
      <w:fldChar w:fldCharType="begin"/>
    </w:r>
    <w:r w:rsidR="00E26A19">
      <w:instrText xml:space="preserve"> PAGE  \* MERGEFORMAT </w:instrText>
    </w:r>
    <w:r w:rsidR="00E26A19">
      <w:fldChar w:fldCharType="separate"/>
    </w:r>
    <w:r w:rsidR="00542064">
      <w:rPr>
        <w:noProof/>
      </w:rPr>
      <w:t>1</w:t>
    </w:r>
    <w:r w:rsidR="00E26A19">
      <w:fldChar w:fldCharType="end"/>
    </w:r>
    <w:r w:rsidR="00E26A19">
      <w:t>/</w:t>
    </w:r>
    <w:fldSimple w:instr=" NUMPAGES  \* MERGEFORMAT ">
      <w:r w:rsidR="00542064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5A" w:rsidRDefault="00C5345A" w:rsidP="00C43C81">
      <w:r>
        <w:separator/>
      </w:r>
    </w:p>
  </w:footnote>
  <w:footnote w:type="continuationSeparator" w:id="0">
    <w:p w:rsidR="00C5345A" w:rsidRDefault="00C5345A" w:rsidP="00C43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C81" w:rsidRPr="00F03054" w:rsidRDefault="00C43C81" w:rsidP="00C43C8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56"/>
      </w:tabs>
      <w:ind w:right="43"/>
      <w:rPr>
        <w:lang w:val="en-US"/>
      </w:rPr>
    </w:pPr>
    <w:r w:rsidRPr="00F03054">
      <w:rPr>
        <w:lang w:val="en-US"/>
      </w:rPr>
      <w:t>Model Driven Development Project</w:t>
    </w:r>
    <w:r w:rsidRPr="00F03054">
      <w:rPr>
        <w:lang w:val="en-US"/>
      </w:rPr>
      <w:tab/>
      <w:t>IT University of Copenhagen</w:t>
    </w:r>
    <w:r w:rsidR="00E26A19">
      <w:rPr>
        <w:noProof/>
        <w:lang w:eastAsia="da-DK"/>
      </w:rPr>
      <w:drawing>
        <wp:inline distT="0" distB="0" distL="0" distR="0" wp14:anchorId="144063BF" wp14:editId="053F4E4A">
          <wp:extent cx="304047" cy="20783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3D8"/>
    <w:multiLevelType w:val="hybridMultilevel"/>
    <w:tmpl w:val="3C0AAA8A"/>
    <w:lvl w:ilvl="0" w:tplc="6BB0C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F6FAE"/>
    <w:multiLevelType w:val="hybridMultilevel"/>
    <w:tmpl w:val="5B7C2F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54"/>
    <w:rsid w:val="00050B58"/>
    <w:rsid w:val="001653A9"/>
    <w:rsid w:val="002631BE"/>
    <w:rsid w:val="00412441"/>
    <w:rsid w:val="00542064"/>
    <w:rsid w:val="006E3352"/>
    <w:rsid w:val="00727F76"/>
    <w:rsid w:val="0076750C"/>
    <w:rsid w:val="007C16C5"/>
    <w:rsid w:val="00997D94"/>
    <w:rsid w:val="00AF0F32"/>
    <w:rsid w:val="00BB04A4"/>
    <w:rsid w:val="00C43C81"/>
    <w:rsid w:val="00C5345A"/>
    <w:rsid w:val="00DD0780"/>
    <w:rsid w:val="00DE6093"/>
    <w:rsid w:val="00E26A19"/>
    <w:rsid w:val="00F03054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81"/>
    <w:rPr>
      <w:rFonts w:ascii="Lucida Grande" w:eastAsiaTheme="minorHAnsi" w:hAnsi="Lucida Grande"/>
      <w:sz w:val="18"/>
      <w:szCs w:val="18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C43C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81"/>
    <w:rPr>
      <w:rFonts w:eastAsiaTheme="minorHAns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81"/>
    <w:rPr>
      <w:rFonts w:eastAsiaTheme="minorHAnsi"/>
      <w:lang w:val="da-DK"/>
    </w:rPr>
  </w:style>
  <w:style w:type="paragraph" w:styleId="NoSpacing">
    <w:name w:val="No Spacing"/>
    <w:uiPriority w:val="1"/>
    <w:qFormat/>
    <w:rsid w:val="00BB04A4"/>
    <w:rPr>
      <w:rFonts w:eastAsiaTheme="minorHAnsi"/>
      <w:lang w:val="da-DK"/>
    </w:rPr>
  </w:style>
  <w:style w:type="paragraph" w:styleId="ListParagraph">
    <w:name w:val="List Paragraph"/>
    <w:basedOn w:val="Normal"/>
    <w:uiPriority w:val="34"/>
    <w:qFormat/>
    <w:rsid w:val="00DE6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81"/>
    <w:rPr>
      <w:rFonts w:ascii="Lucida Grande" w:eastAsiaTheme="minorHAnsi" w:hAnsi="Lucida Grande"/>
      <w:sz w:val="18"/>
      <w:szCs w:val="18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C43C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81"/>
    <w:rPr>
      <w:rFonts w:eastAsiaTheme="minorHAns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81"/>
    <w:rPr>
      <w:rFonts w:eastAsiaTheme="minorHAnsi"/>
      <w:lang w:val="da-DK"/>
    </w:rPr>
  </w:style>
  <w:style w:type="paragraph" w:styleId="NoSpacing">
    <w:name w:val="No Spacing"/>
    <w:uiPriority w:val="1"/>
    <w:qFormat/>
    <w:rsid w:val="00BB04A4"/>
    <w:rPr>
      <w:rFonts w:eastAsiaTheme="minorHAnsi"/>
      <w:lang w:val="da-DK"/>
    </w:rPr>
  </w:style>
  <w:style w:type="paragraph" w:styleId="ListParagraph">
    <w:name w:val="List Paragraph"/>
    <w:basedOn w:val="Normal"/>
    <w:uiPriority w:val="34"/>
    <w:qFormat/>
    <w:rsid w:val="00DE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AppData\Roaming\Microsoft\Templates\ITU%20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6286E6-C933-4980-9095-1564DAA9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ITU Homework.dotx</Template>
  <TotalTime>85</TotalTime>
  <Pages>4</Pages>
  <Words>627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Egelund Rasmussen</dc:creator>
  <cp:lastModifiedBy>Morten Egelund Rasmussen</cp:lastModifiedBy>
  <cp:revision>5</cp:revision>
  <dcterms:created xsi:type="dcterms:W3CDTF">2015-05-08T19:09:00Z</dcterms:created>
  <dcterms:modified xsi:type="dcterms:W3CDTF">2015-05-08T20:37:00Z</dcterms:modified>
</cp:coreProperties>
</file>