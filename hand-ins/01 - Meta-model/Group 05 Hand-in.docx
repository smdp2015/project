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  <w:bookmarkStart w:id="0" w:name="_GoBack"/>
      <w:bookmarkEnd w:id="0"/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  <w:r w:rsidRPr="009B6886">
        <w:rPr>
          <w:b/>
          <w:color w:val="1F497D" w:themeColor="text2"/>
          <w:sz w:val="44"/>
          <w:szCs w:val="44"/>
          <w:lang w:val="en-US"/>
        </w:rPr>
        <w:t>Configurator Meta-model</w:t>
      </w: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  <w:r w:rsidRPr="009B6886">
        <w:rPr>
          <w:b/>
          <w:color w:val="1F497D" w:themeColor="text2"/>
          <w:sz w:val="44"/>
          <w:szCs w:val="44"/>
          <w:lang w:val="en-US"/>
        </w:rPr>
        <w:t>Group 05 (A. Church)</w:t>
      </w:r>
    </w:p>
    <w:p w:rsid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44"/>
          <w:szCs w:val="44"/>
          <w:lang w:val="en-US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  <w:r w:rsidRPr="009B6886">
        <w:rPr>
          <w:b/>
          <w:color w:val="1F497D" w:themeColor="text2"/>
          <w:sz w:val="32"/>
          <w:szCs w:val="32"/>
        </w:rPr>
        <w:t>Ole Ertmann Nielsen</w:t>
      </w: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  <w:r w:rsidRPr="009B6886">
        <w:rPr>
          <w:b/>
          <w:color w:val="1F497D" w:themeColor="text2"/>
          <w:sz w:val="32"/>
          <w:szCs w:val="32"/>
        </w:rPr>
        <w:t>Rasmus Lohals Larsen</w:t>
      </w: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  <w:r w:rsidRPr="009B6886">
        <w:rPr>
          <w:b/>
          <w:color w:val="1F497D" w:themeColor="text2"/>
          <w:sz w:val="32"/>
          <w:szCs w:val="32"/>
        </w:rPr>
        <w:t>Sten Anderson</w:t>
      </w: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</w:p>
    <w:p w:rsidR="009B6886" w:rsidRPr="009B6886" w:rsidRDefault="009B6886" w:rsidP="009B6886">
      <w:pPr>
        <w:jc w:val="center"/>
        <w:rPr>
          <w:b/>
          <w:color w:val="1F497D" w:themeColor="text2"/>
          <w:sz w:val="32"/>
          <w:szCs w:val="32"/>
        </w:rPr>
      </w:pPr>
      <w:r w:rsidRPr="009B6886">
        <w:rPr>
          <w:b/>
          <w:color w:val="1F497D" w:themeColor="text2"/>
          <w:sz w:val="32"/>
          <w:szCs w:val="32"/>
        </w:rPr>
        <w:t>Morten Egelund Rasmussen</w:t>
      </w:r>
    </w:p>
    <w:p w:rsidR="009B6886" w:rsidRDefault="009B6886"/>
    <w:p w:rsidR="00EC20DA" w:rsidRPr="009B6886" w:rsidRDefault="00EC20DA">
      <w:r w:rsidRPr="009B6886">
        <w:br w:type="page"/>
      </w:r>
    </w:p>
    <w:p w:rsidR="00C43C81" w:rsidRPr="00EC20DA" w:rsidRDefault="009B6886" w:rsidP="00EC20DA">
      <w:pPr>
        <w:pStyle w:val="Heading1"/>
        <w:rPr>
          <w:lang w:val="en-US"/>
        </w:rPr>
      </w:pPr>
      <w:r>
        <w:rPr>
          <w:lang w:val="en-US"/>
        </w:rPr>
        <w:lastRenderedPageBreak/>
        <w:t>1</w:t>
      </w:r>
      <w:r w:rsidR="00EC20DA" w:rsidRPr="00EC20DA">
        <w:rPr>
          <w:lang w:val="en-US"/>
        </w:rPr>
        <w:t>. Configurator meta-model</w:t>
      </w:r>
    </w:p>
    <w:p w:rsidR="00EC20DA" w:rsidRPr="00EC20DA" w:rsidRDefault="00EC20DA">
      <w:pPr>
        <w:rPr>
          <w:lang w:val="en-US"/>
        </w:rPr>
      </w:pPr>
    </w:p>
    <w:p w:rsidR="00EC20DA" w:rsidRPr="00EC20DA" w:rsidRDefault="00EC20DA">
      <w:pPr>
        <w:rPr>
          <w:lang w:val="en-US"/>
        </w:rPr>
        <w:sectPr w:rsidR="00EC20DA" w:rsidRPr="00EC20DA" w:rsidSect="00EC20DA">
          <w:headerReference w:type="default" r:id="rId8"/>
          <w:footerReference w:type="default" r:id="rId9"/>
          <w:pgSz w:w="11900" w:h="16840"/>
          <w:pgMar w:top="1440" w:right="1134" w:bottom="1440" w:left="1134" w:header="709" w:footer="709" w:gutter="0"/>
          <w:cols w:space="708"/>
          <w:docGrid w:linePitch="360"/>
        </w:sectPr>
      </w:pPr>
      <w:r>
        <w:rPr>
          <w:noProof/>
          <w:lang w:eastAsia="da-DK"/>
        </w:rPr>
        <w:drawing>
          <wp:inline distT="0" distB="0" distL="0" distR="0">
            <wp:extent cx="2792871" cy="8334436"/>
            <wp:effectExtent l="0" t="0" r="7620" b="0"/>
            <wp:docPr id="2" name="Picture 2" descr="F:\Eclipse\Workspace\project\configurator\model\me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lipse\Workspace\project\configurator\model\meta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065" cy="83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DA" w:rsidRPr="00EC20DA" w:rsidRDefault="00EC20DA" w:rsidP="00EC20DA">
      <w:pPr>
        <w:pStyle w:val="Heading1"/>
        <w:rPr>
          <w:lang w:val="en-US"/>
        </w:rPr>
      </w:pPr>
      <w:r w:rsidRPr="00EC20DA">
        <w:rPr>
          <w:lang w:val="en-US"/>
        </w:rPr>
        <w:lastRenderedPageBreak/>
        <w:t>2. Class diagram</w:t>
      </w:r>
    </w:p>
    <w:p w:rsidR="00EC20DA" w:rsidRPr="00EC20DA" w:rsidRDefault="00EC20DA" w:rsidP="00EC20DA">
      <w:pPr>
        <w:ind w:left="-567"/>
        <w:rPr>
          <w:lang w:val="en-US"/>
        </w:rPr>
      </w:pPr>
    </w:p>
    <w:p w:rsidR="00EC20DA" w:rsidRPr="00EC20DA" w:rsidRDefault="00EC20DA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8631420" cy="5451455"/>
            <wp:effectExtent l="0" t="0" r="0" b="0"/>
            <wp:docPr id="7" name="Picture 7" descr="F:\Eclipse\Workspace\project\configurator\model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lipse\Workspace\project\configurator\model\cla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420" cy="54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20DA" w:rsidRPr="00EC20DA" w:rsidSect="00EC20DA">
      <w:headerReference w:type="default" r:id="rId12"/>
      <w:footerReference w:type="default" r:id="rId13"/>
      <w:pgSz w:w="16840" w:h="11900" w:orient="landscape"/>
      <w:pgMar w:top="1276" w:right="1134" w:bottom="127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D26" w:rsidRDefault="00314D26" w:rsidP="00C43C81">
      <w:r>
        <w:separator/>
      </w:r>
    </w:p>
  </w:endnote>
  <w:endnote w:type="continuationSeparator" w:id="0">
    <w:p w:rsidR="00314D26" w:rsidRDefault="00314D26" w:rsidP="00C43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C81" w:rsidRPr="00EC20DA" w:rsidRDefault="00EC20DA" w:rsidP="00EC20D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rPr>
        <w:lang w:val="en-US"/>
      </w:rPr>
    </w:pPr>
    <w:r w:rsidRPr="00EC20DA">
      <w:rPr>
        <w:lang w:val="en-US"/>
      </w:rPr>
      <w:t>Group 05 (A. Church)</w:t>
    </w:r>
    <w:r w:rsidRPr="00EC20DA">
      <w:rPr>
        <w:lang w:val="en-US"/>
      </w:rPr>
      <w:tab/>
      <w:t xml:space="preserve"> Project meta-model</w:t>
    </w:r>
    <w:r w:rsidR="00C43C81" w:rsidRPr="00EC20DA">
      <w:rPr>
        <w:lang w:val="en-US"/>
      </w:rPr>
      <w:t xml:space="preserve">, </w:t>
    </w:r>
    <w:r w:rsidRPr="00EC20DA">
      <w:rPr>
        <w:lang w:val="en-US"/>
      </w:rPr>
      <w:t>March</w:t>
    </w:r>
    <w:r w:rsidR="00C43C81" w:rsidRPr="00EC20DA">
      <w:rPr>
        <w:lang w:val="en-US"/>
      </w:rPr>
      <w:t xml:space="preserve"> 2</w:t>
    </w:r>
    <w:r w:rsidRPr="00EC20DA">
      <w:rPr>
        <w:lang w:val="en-US"/>
      </w:rPr>
      <w:t>6</w:t>
    </w:r>
    <w:r w:rsidR="00C43C81" w:rsidRPr="00EC20DA">
      <w:rPr>
        <w:lang w:val="en-US"/>
      </w:rPr>
      <w:t>, 2015</w:t>
    </w:r>
    <w:r w:rsidR="00E26A19" w:rsidRPr="00EC20DA">
      <w:rPr>
        <w:lang w:val="en-US"/>
      </w:rPr>
      <w:t xml:space="preserve">, Page </w:t>
    </w:r>
    <w:r w:rsidR="00E26A19">
      <w:fldChar w:fldCharType="begin"/>
    </w:r>
    <w:r w:rsidR="00E26A19" w:rsidRPr="00EC20DA">
      <w:rPr>
        <w:lang w:val="en-US"/>
      </w:rPr>
      <w:instrText xml:space="preserve"> PAGE  \* MERGEFORMAT </w:instrText>
    </w:r>
    <w:r w:rsidR="00E26A19">
      <w:fldChar w:fldCharType="separate"/>
    </w:r>
    <w:r w:rsidR="00CE6674">
      <w:rPr>
        <w:noProof/>
        <w:lang w:val="en-US"/>
      </w:rPr>
      <w:t>2</w:t>
    </w:r>
    <w:r w:rsidR="00E26A19">
      <w:fldChar w:fldCharType="end"/>
    </w:r>
    <w:r w:rsidR="00E26A19" w:rsidRPr="00EC20DA">
      <w:rPr>
        <w:lang w:val="en-US"/>
      </w:rPr>
      <w:t>/</w:t>
    </w:r>
    <w:r w:rsidR="00EE5F83">
      <w:fldChar w:fldCharType="begin"/>
    </w:r>
    <w:r w:rsidR="00EE5F83" w:rsidRPr="00EC20DA">
      <w:rPr>
        <w:lang w:val="en-US"/>
      </w:rPr>
      <w:instrText xml:space="preserve"> NUMPAGES  \* MERGEFORMAT </w:instrText>
    </w:r>
    <w:r w:rsidR="00EE5F83">
      <w:fldChar w:fldCharType="separate"/>
    </w:r>
    <w:r w:rsidR="00CE6674">
      <w:rPr>
        <w:noProof/>
        <w:lang w:val="en-US"/>
      </w:rPr>
      <w:t>3</w:t>
    </w:r>
    <w:r w:rsidR="00EE5F8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0DA" w:rsidRPr="00EC20DA" w:rsidRDefault="00EC20DA" w:rsidP="00EC20DA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4601"/>
      </w:tabs>
      <w:rPr>
        <w:lang w:val="en-US"/>
      </w:rPr>
    </w:pPr>
    <w:r w:rsidRPr="00EC20DA">
      <w:rPr>
        <w:lang w:val="en-US"/>
      </w:rPr>
      <w:t>Group 05 (A. Church)</w:t>
    </w:r>
    <w:r w:rsidRPr="00EC20DA">
      <w:rPr>
        <w:lang w:val="en-US"/>
      </w:rPr>
      <w:tab/>
      <w:t xml:space="preserve"> Project meta-model, March 26, 2015, Page </w:t>
    </w:r>
    <w:r>
      <w:fldChar w:fldCharType="begin"/>
    </w:r>
    <w:r w:rsidRPr="00EC20DA">
      <w:rPr>
        <w:lang w:val="en-US"/>
      </w:rPr>
      <w:instrText xml:space="preserve"> PAGE  \* MERGEFORMAT </w:instrText>
    </w:r>
    <w:r>
      <w:fldChar w:fldCharType="separate"/>
    </w:r>
    <w:r w:rsidR="00CE6674">
      <w:rPr>
        <w:noProof/>
        <w:lang w:val="en-US"/>
      </w:rPr>
      <w:t>3</w:t>
    </w:r>
    <w:r>
      <w:fldChar w:fldCharType="end"/>
    </w:r>
    <w:r w:rsidRPr="00EC20DA">
      <w:rPr>
        <w:lang w:val="en-US"/>
      </w:rPr>
      <w:t>/</w:t>
    </w:r>
    <w:r>
      <w:fldChar w:fldCharType="begin"/>
    </w:r>
    <w:r w:rsidRPr="00EC20DA">
      <w:rPr>
        <w:lang w:val="en-US"/>
      </w:rPr>
      <w:instrText xml:space="preserve"> NUMPAGES  \* MERGEFORMAT </w:instrText>
    </w:r>
    <w:r>
      <w:fldChar w:fldCharType="separate"/>
    </w:r>
    <w:r w:rsidR="00CE6674">
      <w:rPr>
        <w:noProof/>
        <w:lang w:val="en-US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D26" w:rsidRDefault="00314D26" w:rsidP="00C43C81">
      <w:r>
        <w:separator/>
      </w:r>
    </w:p>
  </w:footnote>
  <w:footnote w:type="continuationSeparator" w:id="0">
    <w:p w:rsidR="00314D26" w:rsidRDefault="00314D26" w:rsidP="00C43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C81" w:rsidRPr="00EC20DA" w:rsidRDefault="00C43C81" w:rsidP="00EC20DA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rPr>
        <w:lang w:val="en-US"/>
      </w:rPr>
    </w:pPr>
    <w:r w:rsidRPr="00EC20DA">
      <w:rPr>
        <w:lang w:val="en-US"/>
      </w:rPr>
      <w:t>Model Driven Development Project</w:t>
    </w:r>
    <w:r w:rsidRPr="00EC20DA">
      <w:rPr>
        <w:lang w:val="en-US"/>
      </w:rPr>
      <w:tab/>
      <w:t>IT University of Copenhagen</w:t>
    </w:r>
    <w:r w:rsidR="00E26A19">
      <w:rPr>
        <w:noProof/>
        <w:lang w:eastAsia="da-DK"/>
      </w:rPr>
      <w:drawing>
        <wp:inline distT="0" distB="0" distL="0" distR="0" wp14:anchorId="271AF844" wp14:editId="50B316C7">
          <wp:extent cx="304047" cy="20783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0DA" w:rsidRPr="00EC20DA" w:rsidRDefault="00EC20DA" w:rsidP="00EC20DA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4601"/>
      </w:tabs>
      <w:ind w:right="43"/>
      <w:rPr>
        <w:lang w:val="en-US"/>
      </w:rPr>
    </w:pPr>
    <w:r w:rsidRPr="00EC20DA">
      <w:rPr>
        <w:lang w:val="en-US"/>
      </w:rPr>
      <w:t>Model Driven Development Project</w:t>
    </w:r>
    <w:r w:rsidRPr="00EC20DA">
      <w:rPr>
        <w:lang w:val="en-US"/>
      </w:rPr>
      <w:tab/>
      <w:t>IT University of Copenhagen</w:t>
    </w:r>
    <w:r>
      <w:rPr>
        <w:noProof/>
        <w:lang w:eastAsia="da-DK"/>
      </w:rPr>
      <w:drawing>
        <wp:inline distT="0" distB="0" distL="0" distR="0" wp14:anchorId="56BF2DF7" wp14:editId="7F5347F3">
          <wp:extent cx="304047" cy="207830"/>
          <wp:effectExtent l="0" t="0" r="127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DA"/>
    <w:rsid w:val="001653A9"/>
    <w:rsid w:val="00314D26"/>
    <w:rsid w:val="00412441"/>
    <w:rsid w:val="00727F76"/>
    <w:rsid w:val="007C16C5"/>
    <w:rsid w:val="009B6886"/>
    <w:rsid w:val="00C43C81"/>
    <w:rsid w:val="00CE6674"/>
    <w:rsid w:val="00E26A19"/>
    <w:rsid w:val="00EC20DA"/>
    <w:rsid w:val="00E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0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EC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C2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0D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81"/>
    <w:rPr>
      <w:rFonts w:ascii="Lucida Grande" w:eastAsiaTheme="minorHAnsi" w:hAnsi="Lucida Grande"/>
      <w:sz w:val="18"/>
      <w:szCs w:val="18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EC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C81"/>
    <w:rPr>
      <w:rFonts w:eastAsiaTheme="minorHAnsi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C43C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C81"/>
    <w:rPr>
      <w:rFonts w:eastAsiaTheme="minorHAnsi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EC20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AppData\Roaming\Microsoft\Templates\ITU%20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24CDD2-3352-4620-8D59-E234354A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ITU Homework.dotx</Template>
  <TotalTime>18</TotalTime>
  <Pages>1</Pages>
  <Words>27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Egelund Rasmussen</dc:creator>
  <cp:lastModifiedBy>Morten Egelund Rasmussen</cp:lastModifiedBy>
  <cp:revision>3</cp:revision>
  <cp:lastPrinted>2015-03-26T19:43:00Z</cp:lastPrinted>
  <dcterms:created xsi:type="dcterms:W3CDTF">2015-03-26T19:25:00Z</dcterms:created>
  <dcterms:modified xsi:type="dcterms:W3CDTF">2015-03-26T19:43:00Z</dcterms:modified>
</cp:coreProperties>
</file>